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E29E9"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5AB2917" wp14:editId="7254468C">
            <wp:extent cx="4200525" cy="6300788"/>
            <wp:effectExtent l="0" t="0" r="0" b="508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4202942" cy="6304414"/>
                    </a:xfrm>
                    <a:prstGeom prst="rect">
                      <a:avLst/>
                    </a:prstGeom>
                    <a:noFill/>
                    <a:ln w="254000" cap="rnd">
                      <a:noFill/>
                    </a:ln>
                    <a:effectLst/>
                  </pic:spPr>
                </pic:pic>
              </a:graphicData>
            </a:graphic>
          </wp:inline>
        </w:drawing>
      </w:r>
    </w:p>
    <w:bookmarkEnd w:id="0"/>
    <w:bookmarkEnd w:id="1"/>
    <w:bookmarkEnd w:id="2"/>
    <w:bookmarkEnd w:id="3"/>
    <w:bookmarkEnd w:id="4"/>
    <w:p w14:paraId="051AC429" w14:textId="1E54F36F" w:rsidR="00C6554A" w:rsidRDefault="00EA68C7" w:rsidP="00C6554A">
      <w:pPr>
        <w:pStyle w:val="Title"/>
      </w:pPr>
      <w:r>
        <w:t>STOCK PRICE PREDICTION</w:t>
      </w:r>
    </w:p>
    <w:p w14:paraId="6EE41DAD" w14:textId="1D021B19" w:rsidR="00C6554A" w:rsidRPr="00D5413C" w:rsidRDefault="00EA68C7" w:rsidP="00C6554A">
      <w:pPr>
        <w:pStyle w:val="Subtitle"/>
      </w:pPr>
      <w:r>
        <w:t>USING PYTHON PROGRAMMING</w:t>
      </w:r>
    </w:p>
    <w:p w14:paraId="40536C4F" w14:textId="448FBF2D" w:rsidR="00C6554A" w:rsidRDefault="00EA68C7" w:rsidP="00C6554A">
      <w:pPr>
        <w:pStyle w:val="ContactInfo"/>
      </w:pPr>
      <w:r>
        <w:t>GURSIMRAN SINGH-KARANDEEP SINGH</w:t>
      </w:r>
      <w:r w:rsidR="00C6554A">
        <w:t xml:space="preserve">| </w:t>
      </w:r>
      <w:r>
        <w:t>DATA SCIENCE WITH PYTHON</w:t>
      </w:r>
      <w:r w:rsidR="00C6554A">
        <w:t xml:space="preserve"> |</w:t>
      </w:r>
      <w:r w:rsidR="00C6554A" w:rsidRPr="00D5413C">
        <w:t xml:space="preserve"> </w:t>
      </w:r>
      <w:r>
        <w:t>30/12/18</w:t>
      </w:r>
      <w:r w:rsidR="00C6554A">
        <w:br w:type="page"/>
      </w:r>
    </w:p>
    <w:p w14:paraId="5B6EF348" w14:textId="5C25C6DA" w:rsidR="00C6554A" w:rsidRDefault="00EA68C7" w:rsidP="00C6554A">
      <w:pPr>
        <w:pStyle w:val="Heading1"/>
      </w:pPr>
      <w:r>
        <w:lastRenderedPageBreak/>
        <w:t>PROBLEM: - PREDICT PRICES OF STOCKS USNG LINEAR REGRESSION ON A GIVEN SET OF DATA.</w:t>
      </w:r>
    </w:p>
    <w:p w14:paraId="316AD58E" w14:textId="50E30E11" w:rsidR="00204291" w:rsidRDefault="00204291" w:rsidP="00204291">
      <w:pPr>
        <w:pStyle w:val="ContactInfo"/>
        <w:jc w:val="left"/>
      </w:pPr>
      <w:r>
        <w:t>ALGORITHM/APPROACH APPLIED: -</w:t>
      </w:r>
    </w:p>
    <w:p w14:paraId="319F93C5" w14:textId="43C27C81" w:rsidR="00204291" w:rsidRDefault="00F158D6" w:rsidP="00F158D6">
      <w:pPr>
        <w:pStyle w:val="ListParagraph"/>
        <w:numPr>
          <w:ilvl w:val="0"/>
          <w:numId w:val="16"/>
        </w:numPr>
      </w:pPr>
      <w:r>
        <w:t>THIS STEP INVOLVES ORGAININSING DATA INTO VAIOUS CSV FILES-{</w:t>
      </w:r>
      <w:proofErr w:type="spellStart"/>
      <w:r>
        <w:t>sl</w:t>
      </w:r>
      <w:proofErr w:type="spellEnd"/>
      <w:r>
        <w:t>=d['symbol'</w:t>
      </w:r>
      <w:proofErr w:type="gramStart"/>
      <w:r>
        <w:t>].unique</w:t>
      </w:r>
      <w:proofErr w:type="gramEnd"/>
      <w:r>
        <w:t>().</w:t>
      </w:r>
      <w:proofErr w:type="spellStart"/>
      <w:r>
        <w:t>tolist</w:t>
      </w:r>
      <w:proofErr w:type="spellEnd"/>
      <w:r>
        <w:t xml:space="preserve">()# storing </w:t>
      </w:r>
      <w:proofErr w:type="spellStart"/>
      <w:r>
        <w:t>uniques</w:t>
      </w:r>
      <w:proofErr w:type="spellEnd"/>
      <w:r>
        <w:t xml:space="preserve"> values to a list                     </w:t>
      </w:r>
      <w:proofErr w:type="spellStart"/>
      <w:r>
        <w:t>sl</w:t>
      </w:r>
      <w:proofErr w:type="spellEnd"/>
      <w:r>
        <w:t xml:space="preserve">[500]# </w:t>
      </w:r>
      <w:proofErr w:type="spellStart"/>
      <w:r>
        <w:t>accesing</w:t>
      </w:r>
      <w:proofErr w:type="spellEnd"/>
      <w:r>
        <w:t xml:space="preserve"> one of the stock names}                                                                   {for </w:t>
      </w:r>
      <w:proofErr w:type="spellStart"/>
      <w:r>
        <w:t>i</w:t>
      </w:r>
      <w:proofErr w:type="spellEnd"/>
      <w:r>
        <w:t xml:space="preserve"> in range(501):    df[</w:t>
      </w:r>
      <w:proofErr w:type="spellStart"/>
      <w:r>
        <w:t>sl</w:t>
      </w:r>
      <w:proofErr w:type="spellEnd"/>
      <w:r>
        <w:t>[</w:t>
      </w:r>
      <w:proofErr w:type="spellStart"/>
      <w:r>
        <w:t>i</w:t>
      </w:r>
      <w:proofErr w:type="spellEnd"/>
      <w:r>
        <w:t>]].</w:t>
      </w:r>
      <w:proofErr w:type="spellStart"/>
      <w:r>
        <w:t>to_csv</w:t>
      </w:r>
      <w:proofErr w:type="spellEnd"/>
      <w:r>
        <w:t>('{}.</w:t>
      </w:r>
      <w:proofErr w:type="spellStart"/>
      <w:r>
        <w:t>csv'.format</w:t>
      </w:r>
      <w:proofErr w:type="spellEnd"/>
      <w:r>
        <w:t>(</w:t>
      </w:r>
      <w:proofErr w:type="spellStart"/>
      <w:r>
        <w:t>sl</w:t>
      </w:r>
      <w:proofErr w:type="spellEnd"/>
      <w:r>
        <w:t>[</w:t>
      </w:r>
      <w:proofErr w:type="spellStart"/>
      <w:r>
        <w:t>i</w:t>
      </w:r>
      <w:proofErr w:type="spellEnd"/>
      <w:r>
        <w:t>]))}</w:t>
      </w:r>
    </w:p>
    <w:p w14:paraId="4F6AB625" w14:textId="0191BA4D" w:rsidR="00F158D6" w:rsidRDefault="00F158D6" w:rsidP="00F158D6">
      <w:pPr>
        <w:pStyle w:val="ListParagraph"/>
        <w:numPr>
          <w:ilvl w:val="0"/>
          <w:numId w:val="16"/>
        </w:numPr>
      </w:pPr>
      <w:r>
        <w:t xml:space="preserve">THIS STEP IS USED FOR </w:t>
      </w:r>
      <w:r w:rsidR="007F78E9">
        <w:t xml:space="preserve">SPLITTING </w:t>
      </w:r>
      <w:r>
        <w:t xml:space="preserve"> DATA</w:t>
      </w:r>
      <w:r w:rsidR="007F78E9">
        <w:t xml:space="preserve"> FOR TRAINING</w:t>
      </w:r>
      <w:r>
        <w:t xml:space="preserve">-                                                             {from </w:t>
      </w:r>
      <w:proofErr w:type="spellStart"/>
      <w:r>
        <w:t>sklearn.model_selection</w:t>
      </w:r>
      <w:proofErr w:type="spellEnd"/>
      <w:r>
        <w:t xml:space="preserve"> import </w:t>
      </w:r>
      <w:proofErr w:type="spellStart"/>
      <w:r>
        <w:t>train_test_split</w:t>
      </w:r>
      <w:proofErr w:type="spellEnd"/>
      <w:r>
        <w:t xml:space="preserve">                                                                                                         </w:t>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 xml:space="preserve">=0)                                                                      </w:t>
      </w:r>
      <w:proofErr w:type="spellStart"/>
      <w:r>
        <w:t>X_train</w:t>
      </w:r>
      <w:proofErr w:type="spellEnd"/>
      <w:r>
        <w:t>=</w:t>
      </w:r>
      <w:proofErr w:type="spellStart"/>
      <w:r>
        <w:t>X_train.reshape</w:t>
      </w:r>
      <w:proofErr w:type="spellEnd"/>
      <w:r>
        <w:t xml:space="preserve">(-1, 1)                                                          </w:t>
      </w:r>
      <w:proofErr w:type="spellStart"/>
      <w:r>
        <w:t>X_test</w:t>
      </w:r>
      <w:proofErr w:type="spellEnd"/>
      <w:r>
        <w:t>=</w:t>
      </w:r>
      <w:proofErr w:type="spellStart"/>
      <w:r>
        <w:t>X_test.reshape</w:t>
      </w:r>
      <w:proofErr w:type="spellEnd"/>
      <w:r>
        <w:t xml:space="preserve">(-1, 1)                                                                                    </w:t>
      </w:r>
      <w:proofErr w:type="spellStart"/>
      <w:r>
        <w:t>X_train</w:t>
      </w:r>
      <w:proofErr w:type="spellEnd"/>
      <w:r>
        <w:t>}</w:t>
      </w:r>
    </w:p>
    <w:p w14:paraId="29159602" w14:textId="70DEAB13" w:rsidR="00F158D6" w:rsidRDefault="00F158D6" w:rsidP="00F158D6">
      <w:pPr>
        <w:pStyle w:val="ListParagraph"/>
        <w:numPr>
          <w:ilvl w:val="0"/>
          <w:numId w:val="16"/>
        </w:numPr>
      </w:pPr>
      <w:r>
        <w:t xml:space="preserve">STEP IS USED FOR </w:t>
      </w:r>
      <w:r w:rsidR="007F78E9">
        <w:t>TRAIN</w:t>
      </w:r>
      <w:r>
        <w:t xml:space="preserve">ING VALUES-                                                                                                 </w:t>
      </w:r>
      <w:proofErr w:type="gramStart"/>
      <w:r>
        <w:t xml:space="preserve">   {</w:t>
      </w:r>
      <w:proofErr w:type="gramEnd"/>
      <w:r>
        <w:t xml:space="preserve">from </w:t>
      </w:r>
      <w:proofErr w:type="spellStart"/>
      <w:r>
        <w:t>sklearn.lin</w:t>
      </w:r>
      <w:bookmarkStart w:id="5" w:name="_GoBack"/>
      <w:bookmarkEnd w:id="5"/>
      <w:r>
        <w:t>ear_model</w:t>
      </w:r>
      <w:proofErr w:type="spellEnd"/>
      <w:r>
        <w:t xml:space="preserve"> import </w:t>
      </w:r>
      <w:proofErr w:type="spellStart"/>
      <w:r>
        <w:t>LinearRegression</w:t>
      </w:r>
      <w:proofErr w:type="spellEnd"/>
      <w:r>
        <w:t xml:space="preserve">                                                regressor = </w:t>
      </w:r>
      <w:proofErr w:type="spellStart"/>
      <w:r>
        <w:t>LinearRegression</w:t>
      </w:r>
      <w:proofErr w:type="spellEnd"/>
      <w:r>
        <w:t xml:space="preserve">()                                                        </w:t>
      </w:r>
      <w:proofErr w:type="spellStart"/>
      <w:r>
        <w:t>Regressor.fit</w:t>
      </w:r>
      <w:proofErr w:type="spellEnd"/>
      <w:r>
        <w:t>(</w:t>
      </w:r>
      <w:proofErr w:type="spellStart"/>
      <w:r>
        <w:t>X_train</w:t>
      </w:r>
      <w:proofErr w:type="spellEnd"/>
      <w:r>
        <w:t xml:space="preserve">, </w:t>
      </w:r>
      <w:proofErr w:type="spellStart"/>
      <w:r>
        <w:t>y_train</w:t>
      </w:r>
      <w:proofErr w:type="spellEnd"/>
      <w:r>
        <w:t>)</w:t>
      </w:r>
      <w:r w:rsidR="000667ED">
        <w:t>}</w:t>
      </w:r>
    </w:p>
    <w:p w14:paraId="2955FCFA" w14:textId="11FF90C2" w:rsidR="007F78E9" w:rsidRDefault="007F78E9" w:rsidP="00F158D6">
      <w:pPr>
        <w:pStyle w:val="ListParagraph"/>
        <w:numPr>
          <w:ilvl w:val="0"/>
          <w:numId w:val="16"/>
        </w:numPr>
      </w:pPr>
      <w:r>
        <w:t>FOR PREDICTING VALUES, WE USE-</w:t>
      </w:r>
    </w:p>
    <w:p w14:paraId="4FF990A2" w14:textId="44A58CC5" w:rsidR="007F78E9" w:rsidRDefault="007F78E9" w:rsidP="007F78E9">
      <w:pPr>
        <w:pStyle w:val="ListParagraph"/>
      </w:pPr>
      <w:r>
        <w:t>{</w:t>
      </w:r>
      <w:proofErr w:type="spellStart"/>
      <w:r w:rsidRPr="007F78E9">
        <w:t>y_pred</w:t>
      </w:r>
      <w:proofErr w:type="spellEnd"/>
      <w:r w:rsidRPr="007F78E9">
        <w:t xml:space="preserve"> = </w:t>
      </w:r>
      <w:proofErr w:type="spellStart"/>
      <w:proofErr w:type="gramStart"/>
      <w:r w:rsidRPr="007F78E9">
        <w:t>regressor.predict</w:t>
      </w:r>
      <w:proofErr w:type="spellEnd"/>
      <w:proofErr w:type="gramEnd"/>
      <w:r w:rsidRPr="007F78E9">
        <w:t>(</w:t>
      </w:r>
      <w:proofErr w:type="spellStart"/>
      <w:r w:rsidRPr="007F78E9">
        <w:t>X_test</w:t>
      </w:r>
      <w:proofErr w:type="spellEnd"/>
      <w:r w:rsidRPr="007F78E9">
        <w:t>)</w:t>
      </w:r>
      <w:r>
        <w:t>}</w:t>
      </w:r>
    </w:p>
    <w:p w14:paraId="751479BD" w14:textId="77777777" w:rsidR="000667ED" w:rsidRDefault="000667ED" w:rsidP="000667ED">
      <w:pPr>
        <w:pStyle w:val="ListParagraph"/>
        <w:numPr>
          <w:ilvl w:val="0"/>
          <w:numId w:val="16"/>
        </w:numPr>
      </w:pPr>
      <w:r>
        <w:t>FOR DISPLAYIN LIST OF ACTUAL AND PREDICTED VALUES-</w:t>
      </w:r>
    </w:p>
    <w:p w14:paraId="22C705ED" w14:textId="77777777" w:rsidR="000667ED" w:rsidRDefault="000667ED" w:rsidP="000667ED">
      <w:pPr>
        <w:pStyle w:val="ListParagraph"/>
      </w:pPr>
      <w:r>
        <w:t xml:space="preserve">{df = </w:t>
      </w:r>
      <w:proofErr w:type="spellStart"/>
      <w:proofErr w:type="gramStart"/>
      <w:r>
        <w:t>p.DataFrame</w:t>
      </w:r>
      <w:proofErr w:type="spellEnd"/>
      <w:proofErr w:type="gramEnd"/>
      <w:r>
        <w:t xml:space="preserve">({'Actual': </w:t>
      </w:r>
      <w:proofErr w:type="spellStart"/>
      <w:r>
        <w:t>y_test</w:t>
      </w:r>
      <w:proofErr w:type="spellEnd"/>
      <w:r>
        <w:t xml:space="preserve">, 'Predicted': </w:t>
      </w:r>
      <w:proofErr w:type="spellStart"/>
      <w:r>
        <w:t>y_pred</w:t>
      </w:r>
      <w:proofErr w:type="spellEnd"/>
      <w:r>
        <w:t xml:space="preserve">})  </w:t>
      </w:r>
    </w:p>
    <w:p w14:paraId="46257BBD" w14:textId="1935B68C" w:rsidR="007F78E9" w:rsidRDefault="000667ED" w:rsidP="007F78E9">
      <w:pPr>
        <w:pStyle w:val="ListParagraph"/>
      </w:pPr>
      <w:r>
        <w:t>df}</w:t>
      </w:r>
    </w:p>
    <w:p w14:paraId="3CA8D09B" w14:textId="5C5BB564" w:rsidR="007F78E9" w:rsidRDefault="007F78E9" w:rsidP="007F78E9">
      <w:pPr>
        <w:pStyle w:val="ListParagraph"/>
        <w:numPr>
          <w:ilvl w:val="0"/>
          <w:numId w:val="16"/>
        </w:numPr>
      </w:pPr>
      <w:r>
        <w:t>METRICS LIBRARY IS USED FOR DIFFERENCE BETWEEN ACTULA AND PREDICTED VAUES.</w:t>
      </w:r>
    </w:p>
    <w:p w14:paraId="7E5D1A8E" w14:textId="4BFA39C6" w:rsidR="00204291" w:rsidRDefault="000667ED" w:rsidP="000667ED">
      <w:pPr>
        <w:pStyle w:val="ListParagraph"/>
        <w:numPr>
          <w:ilvl w:val="0"/>
          <w:numId w:val="16"/>
        </w:numPr>
      </w:pPr>
      <w:r>
        <w:t xml:space="preserve">FURTHERMORE, GRAPHS ARE PLOT. </w:t>
      </w:r>
    </w:p>
    <w:p w14:paraId="76456162" w14:textId="3FE0E2D5" w:rsidR="00C6554A" w:rsidRDefault="00EA68C7" w:rsidP="00EA68C7">
      <w:r>
        <w:t>SOLUTION</w:t>
      </w:r>
      <w:r w:rsidR="00204291">
        <w:t>/CONCLUSION</w:t>
      </w:r>
      <w:r>
        <w:t>: -</w:t>
      </w:r>
    </w:p>
    <w:p w14:paraId="3C878E16" w14:textId="48244001" w:rsidR="00C6554A" w:rsidRDefault="00EA68C7" w:rsidP="00EA68C7">
      <w:pPr>
        <w:pStyle w:val="ListBullet"/>
        <w:numPr>
          <w:ilvl w:val="0"/>
          <w:numId w:val="1"/>
        </w:numPr>
      </w:pPr>
      <w:r>
        <w:t xml:space="preserve">STOCK DATA CONTAINED AROUND </w:t>
      </w:r>
      <w:r w:rsidR="00204291">
        <w:t>85163 ENTERIES WHICH INCLUDED DIFFERENT STOCKS WITH UNIQUE SYMBOL NAMES.</w:t>
      </w:r>
    </w:p>
    <w:p w14:paraId="31B84D51" w14:textId="782D96F5" w:rsidR="00204291" w:rsidRDefault="00204291" w:rsidP="00EA68C7">
      <w:pPr>
        <w:pStyle w:val="ListBullet"/>
        <w:numPr>
          <w:ilvl w:val="0"/>
          <w:numId w:val="1"/>
        </w:numPr>
      </w:pPr>
      <w:r>
        <w:t>BIFFERCATING STOCKS ACCORDING TO THEIR SYMBOL NAMES AND STORING EACH UNIQUE STOCK DATA SEPRATELY INTO A CSV FILE.</w:t>
      </w:r>
    </w:p>
    <w:p w14:paraId="28B0ACCD" w14:textId="3B85851A" w:rsidR="00204291" w:rsidRPr="00514122" w:rsidRDefault="00204291" w:rsidP="00EA68C7">
      <w:pPr>
        <w:pStyle w:val="ListBullet"/>
        <w:numPr>
          <w:ilvl w:val="0"/>
          <w:numId w:val="1"/>
        </w:numPr>
      </w:pPr>
      <w:r>
        <w:t>THEN ACCESSING DIFFERENT STOCK FILES TAKING THEIR GIVEN DATA FOR TRAINING AND PREDICTING THEIR VALUES ALONGSIDE AND DISPLAYING DATA IN VARIOUS GRAPHS.</w:t>
      </w:r>
    </w:p>
    <w:p w14:paraId="3762A368" w14:textId="2A9EB023" w:rsidR="00C6554A" w:rsidRDefault="000667ED" w:rsidP="00C6554A">
      <w:pPr>
        <w:pStyle w:val="Heading2"/>
      </w:pPr>
      <w:r>
        <w:t>INFERENCE’S</w:t>
      </w:r>
    </w:p>
    <w:p w14:paraId="24D80017" w14:textId="319B549A" w:rsidR="000667ED" w:rsidRDefault="000667ED" w:rsidP="000667ED">
      <w:r>
        <w:t xml:space="preserve">INTERNET ALONGSIDE ELECTRICITY{INCLUDING METAL WIRES,PLASTIC MODEM BOX},SOMETIMES PHONE AND MOM WAKING ME UP TODAY EARLY FOR A TIMELY </w:t>
      </w:r>
      <w:r>
        <w:lastRenderedPageBreak/>
        <w:t>SUBMISSIONOF THIS PROJECT WERE ALL GREAT FRIENDS TO ME SOLVING THIS QUESTION AND WE CAN’T FORGET OUR MENTOR VIBHOR SIR AS WELL AS KARISHMA MA’AM FOR THEIR EFFORTS TOWARDS US ALONGSIDE 12 EXTENDED HOURS FOR THIS PROJECT.THANKING YOU ALL TRULY FROM OUR HEART.</w:t>
      </w:r>
    </w:p>
    <w:p w14:paraId="455209A4" w14:textId="77777777" w:rsidR="000667ED" w:rsidRPr="000667ED" w:rsidRDefault="000667ED" w:rsidP="000667ED"/>
    <w:sectPr w:rsidR="000667ED" w:rsidRPr="000667ED">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CFCB8" w14:textId="77777777" w:rsidR="006E561C" w:rsidRDefault="006E561C" w:rsidP="00C6554A">
      <w:pPr>
        <w:spacing w:before="0" w:after="0" w:line="240" w:lineRule="auto"/>
      </w:pPr>
      <w:r>
        <w:separator/>
      </w:r>
    </w:p>
  </w:endnote>
  <w:endnote w:type="continuationSeparator" w:id="0">
    <w:p w14:paraId="7A05F5ED" w14:textId="77777777" w:rsidR="006E561C" w:rsidRDefault="006E561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4EAE4"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4F848" w14:textId="77777777" w:rsidR="006E561C" w:rsidRDefault="006E561C" w:rsidP="00C6554A">
      <w:pPr>
        <w:spacing w:before="0" w:after="0" w:line="240" w:lineRule="auto"/>
      </w:pPr>
      <w:r>
        <w:separator/>
      </w:r>
    </w:p>
  </w:footnote>
  <w:footnote w:type="continuationSeparator" w:id="0">
    <w:p w14:paraId="441EA356" w14:textId="77777777" w:rsidR="006E561C" w:rsidRDefault="006E561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0537E70"/>
    <w:multiLevelType w:val="hybridMultilevel"/>
    <w:tmpl w:val="5A1E9A4E"/>
    <w:lvl w:ilvl="0" w:tplc="28C0A4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C7"/>
    <w:rsid w:val="000667ED"/>
    <w:rsid w:val="00204291"/>
    <w:rsid w:val="002554CD"/>
    <w:rsid w:val="00293B83"/>
    <w:rsid w:val="002B4294"/>
    <w:rsid w:val="00333D0D"/>
    <w:rsid w:val="004C049F"/>
    <w:rsid w:val="005000E2"/>
    <w:rsid w:val="00541C56"/>
    <w:rsid w:val="006A3CE7"/>
    <w:rsid w:val="006E561C"/>
    <w:rsid w:val="007F78E9"/>
    <w:rsid w:val="00C6554A"/>
    <w:rsid w:val="00EA68C7"/>
    <w:rsid w:val="00ED7C44"/>
    <w:rsid w:val="00F15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A97D7"/>
  <w15:chartTrackingRefBased/>
  <w15:docId w15:val="{779C0C71-61E3-49A9-82F2-8A7B64B6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204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andeep\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47</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Karandeep</dc:creator>
  <cp:keywords/>
  <dc:description/>
  <cp:lastModifiedBy>KARANDEEP SINGHKDS</cp:lastModifiedBy>
  <cp:revision>2</cp:revision>
  <dcterms:created xsi:type="dcterms:W3CDTF">2018-12-31T05:24:00Z</dcterms:created>
  <dcterms:modified xsi:type="dcterms:W3CDTF">2018-12-31T06:18:00Z</dcterms:modified>
</cp:coreProperties>
</file>